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266E6D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PH" w:eastAsia="en-PH"/>
              </w:rPr>
              <w:drawing>
                <wp:inline distT="0" distB="0" distL="0" distR="0">
                  <wp:extent cx="1781175" cy="1781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590471" w:rsidRDefault="00164047" w:rsidP="00222466">
            <w:pPr>
              <w:pStyle w:val="Title"/>
            </w:pPr>
            <w:r>
              <w:t>Mobarak</w:t>
            </w:r>
            <w:r w:rsidR="00647A4B">
              <w:t xml:space="preserve"> </w:t>
            </w:r>
            <w:r>
              <w:t>dimalotang</w:t>
            </w:r>
          </w:p>
          <w:p w:rsidR="00647A4B" w:rsidRDefault="00647A4B" w:rsidP="00C4452C">
            <w:pPr>
              <w:pStyle w:val="Heading1"/>
            </w:pPr>
            <w:r w:rsidRPr="000F7D04">
              <w:t>Experience</w:t>
            </w:r>
          </w:p>
          <w:p w:rsidR="00647A4B" w:rsidRDefault="00266E6D" w:rsidP="00C4452C">
            <w:pPr>
              <w:pStyle w:val="Heading2"/>
            </w:pPr>
            <w:r>
              <w:t>2018</w:t>
            </w:r>
            <w:r w:rsidR="00647A4B">
              <w:t>–</w:t>
            </w:r>
            <w:r>
              <w:t>2019</w:t>
            </w:r>
          </w:p>
          <w:p w:rsidR="00647A4B" w:rsidRDefault="00266E6D" w:rsidP="000F7D04">
            <w:r>
              <w:t>On-The-Job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Traine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CKCST</w:t>
            </w:r>
          </w:p>
          <w:p w:rsidR="00647A4B" w:rsidRDefault="00266E6D" w:rsidP="00C4452C">
            <w:pPr>
              <w:pStyle w:val="Heading2"/>
            </w:pPr>
            <w:r>
              <w:t>2019</w:t>
            </w:r>
            <w:r w:rsidR="00647A4B">
              <w:t>–</w:t>
            </w:r>
            <w:r>
              <w:t>2020</w:t>
            </w:r>
          </w:p>
          <w:p w:rsidR="00647A4B" w:rsidRPr="00F51250" w:rsidRDefault="00266E6D" w:rsidP="000F7D04">
            <w:r>
              <w:t>On-The-Job</w:t>
            </w:r>
            <w:r w:rsidR="00F51250" w:rsidRPr="00F51250">
              <w:t xml:space="preserve"> </w:t>
            </w:r>
            <w:r w:rsidR="00647A4B" w:rsidRPr="00F51250">
              <w:t xml:space="preserve">• </w:t>
            </w:r>
            <w:r>
              <w:t>IT Tech</w:t>
            </w:r>
            <w:r w:rsidR="00647A4B" w:rsidRPr="00F51250">
              <w:t xml:space="preserve"> • </w:t>
            </w:r>
            <w:r>
              <w:t>Gamerz Planet</w:t>
            </w:r>
          </w:p>
          <w:sdt>
            <w:sdtPr>
              <w:id w:val="-770157231"/>
              <w:placeholder>
                <w:docPart w:val="5E990052DCDD4CB8A5FECF0BECD8289A"/>
              </w:placeholder>
              <w:temporary/>
              <w:showingPlcHdr/>
              <w15:appearance w15:val="hidden"/>
            </w:sdtPr>
            <w:sdtEndPr/>
            <w:sdtContent>
              <w:p w:rsidR="00647A4B" w:rsidRDefault="00647A4B" w:rsidP="000F7D04">
                <w:r w:rsidRPr="009360EC">
                  <w:t>[This is the place for a brief summary of your key responsibilities and most stellar</w:t>
                </w:r>
                <w:r>
                  <w:t xml:space="preserve"> </w:t>
                </w:r>
                <w:r w:rsidRPr="009360EC">
                  <w:t>accomplishments.]</w:t>
                </w:r>
              </w:p>
            </w:sdtContent>
          </w:sdt>
          <w:p w:rsidR="00647A4B" w:rsidRDefault="00647A4B" w:rsidP="00C4452C">
            <w:pPr>
              <w:pStyle w:val="Heading1"/>
            </w:pPr>
            <w:r w:rsidRPr="000F7D04">
              <w:t>Education</w:t>
            </w:r>
          </w:p>
          <w:p w:rsidR="00647A4B" w:rsidRPr="00F51250" w:rsidRDefault="00266E6D" w:rsidP="00F51250">
            <w:pPr>
              <w:pStyle w:val="Heading2"/>
            </w:pPr>
            <w:r>
              <w:t>CKCST</w:t>
            </w:r>
            <w:r w:rsidR="00647A4B" w:rsidRPr="00F51250">
              <w:t xml:space="preserve">, </w:t>
            </w:r>
            <w:r>
              <w:t>Muntinlupa City Philippine</w:t>
            </w:r>
          </w:p>
          <w:p w:rsidR="00647A4B" w:rsidRDefault="00164047" w:rsidP="00F51250">
            <w:pPr>
              <w:pStyle w:val="ListBullet"/>
            </w:pPr>
            <w:r>
              <w:t>Bachelor of Science in Information Technology</w:t>
            </w:r>
          </w:p>
          <w:p w:rsidR="00164047" w:rsidRDefault="00164047" w:rsidP="00F51250">
            <w:pPr>
              <w:pStyle w:val="ListBullet"/>
            </w:pPr>
            <w:r>
              <w:t>Diploma in Information Technology</w:t>
            </w:r>
          </w:p>
          <w:p w:rsidR="00647A4B" w:rsidRPr="000F7D04" w:rsidRDefault="00647A4B" w:rsidP="00C4452C">
            <w:pPr>
              <w:pStyle w:val="Heading1"/>
            </w:pPr>
            <w:r w:rsidRPr="000F7D04">
              <w:t>Communication</w:t>
            </w:r>
          </w:p>
          <w:p w:rsidR="00164047" w:rsidRDefault="00266E6D" w:rsidP="007826E1">
            <w:r>
              <w:t>As a programmer</w:t>
            </w:r>
            <w:r w:rsidR="00164047">
              <w:t xml:space="preserve"> at Industry, I learned that we should have a bitter communication skills so we can understand better the people who use our application. Communication is the best key to solve the conflict.</w:t>
            </w:r>
          </w:p>
          <w:p w:rsidR="00647A4B" w:rsidRDefault="00647A4B" w:rsidP="00C4452C">
            <w:pPr>
              <w:pStyle w:val="Heading1"/>
            </w:pPr>
            <w:r w:rsidRPr="000F7D04">
              <w:t>References</w:t>
            </w:r>
          </w:p>
          <w:p w:rsidR="00647A4B" w:rsidRDefault="001E65FC" w:rsidP="001E65FC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</w:rPr>
            </w:pPr>
            <w:r>
              <w:t>William Javier</w:t>
            </w:r>
            <w:r>
              <w:br/>
            </w:r>
            <w:r w:rsidRPr="001E65FC">
              <w:rPr>
                <w:i/>
              </w:rPr>
              <w:t xml:space="preserve">TESDA Assessor / </w:t>
            </w:r>
            <w:r w:rsidR="00DE33EC">
              <w:rPr>
                <w:i/>
              </w:rPr>
              <w:t>IT Consultant</w:t>
            </w:r>
            <w:r w:rsidRPr="001E65FC">
              <w:rPr>
                <w:i/>
              </w:rPr>
              <w:br/>
              <w:t>CKCST</w:t>
            </w:r>
            <w:r>
              <w:br/>
            </w:r>
            <w:r w:rsidR="00DE33EC">
              <w:rPr>
                <w:i/>
              </w:rPr>
              <w:t>+639</w:t>
            </w:r>
            <w:r>
              <w:rPr>
                <w:i/>
              </w:rPr>
              <w:t>5</w:t>
            </w:r>
            <w:r w:rsidR="00DE33EC">
              <w:rPr>
                <w:i/>
              </w:rPr>
              <w:t xml:space="preserve"> </w:t>
            </w:r>
            <w:r>
              <w:rPr>
                <w:i/>
              </w:rPr>
              <w:t>0</w:t>
            </w:r>
            <w:r w:rsidR="00DE33EC">
              <w:rPr>
                <w:i/>
              </w:rPr>
              <w:t>13</w:t>
            </w:r>
            <w:r>
              <w:rPr>
                <w:i/>
              </w:rPr>
              <w:t>0</w:t>
            </w:r>
            <w:r w:rsidR="00DE33EC">
              <w:rPr>
                <w:i/>
              </w:rPr>
              <w:t xml:space="preserve"> </w:t>
            </w:r>
            <w:r>
              <w:rPr>
                <w:i/>
              </w:rPr>
              <w:t>2917</w:t>
            </w:r>
            <w:r w:rsidR="00E26DCE">
              <w:rPr>
                <w:i/>
              </w:rPr>
              <w:br/>
            </w:r>
          </w:p>
          <w:p w:rsidR="007826E1" w:rsidRDefault="00EB5364" w:rsidP="00DE33EC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</w:rPr>
            </w:pPr>
            <w:r>
              <w:t>Jordan Dela Cruz</w:t>
            </w:r>
            <w:r w:rsidR="007826E1">
              <w:br/>
            </w:r>
            <w:r>
              <w:rPr>
                <w:i/>
              </w:rPr>
              <w:t>Information System Analyst</w:t>
            </w:r>
            <w:r w:rsidR="007826E1">
              <w:rPr>
                <w:i/>
              </w:rPr>
              <w:br/>
            </w:r>
            <w:r>
              <w:rPr>
                <w:i/>
              </w:rPr>
              <w:t>RITM</w:t>
            </w:r>
            <w:bookmarkStart w:id="0" w:name="_GoBack"/>
            <w:bookmarkEnd w:id="0"/>
            <w:r w:rsidR="007826E1">
              <w:rPr>
                <w:i/>
              </w:rPr>
              <w:br/>
            </w:r>
            <w:r>
              <w:rPr>
                <w:i/>
              </w:rPr>
              <w:t>+6391 2817 1298</w:t>
            </w:r>
            <w:r w:rsidR="007826E1">
              <w:rPr>
                <w:i/>
              </w:rPr>
              <w:br/>
            </w:r>
          </w:p>
          <w:p w:rsidR="007826E1" w:rsidRDefault="007826E1" w:rsidP="007826E1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</w:rPr>
            </w:pPr>
            <w:r>
              <w:t>Rj Villamer</w:t>
            </w:r>
            <w:r>
              <w:br/>
            </w:r>
            <w:r>
              <w:rPr>
                <w:i/>
              </w:rPr>
              <w:t>Independent Contractor</w:t>
            </w:r>
            <w:r>
              <w:rPr>
                <w:i/>
              </w:rPr>
              <w:br/>
              <w:t>Upwork</w:t>
            </w:r>
            <w:r>
              <w:rPr>
                <w:i/>
              </w:rPr>
              <w:br/>
              <w:t>+6393 9363 6093</w:t>
            </w:r>
          </w:p>
          <w:p w:rsidR="007826E1" w:rsidRDefault="007826E1" w:rsidP="00DE33EC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</w:rPr>
            </w:pPr>
          </w:p>
          <w:p w:rsidR="007826E1" w:rsidRPr="007826E1" w:rsidRDefault="007826E1" w:rsidP="00DE33EC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</w:rPr>
            </w:pPr>
          </w:p>
        </w:tc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01C01883" wp14:editId="41790EB7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266E6D" w:rsidP="00071E84">
            <w:pPr>
              <w:pStyle w:val="Information"/>
            </w:pPr>
            <w:r>
              <w:t>Summit Circle 27-B Bayanan</w:t>
            </w:r>
          </w:p>
          <w:p w:rsidR="00071E84" w:rsidRPr="00071E84" w:rsidRDefault="00266E6D" w:rsidP="00266E6D">
            <w:pPr>
              <w:pStyle w:val="Information"/>
            </w:pPr>
            <w:r>
              <w:t>Muntinlupa City, Philippine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C365401" wp14:editId="2B418CD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266E6D" w:rsidP="00266E6D">
            <w:pPr>
              <w:pStyle w:val="Information"/>
            </w:pPr>
            <w:r>
              <w:t>+63977 123 9930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0CC421B2" wp14:editId="5B4D4F2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266E6D" w:rsidP="00266E6D">
            <w:pPr>
              <w:pStyle w:val="Information"/>
            </w:pPr>
            <w:r>
              <w:t>dimalotangmobarak@gmail</w:t>
            </w:r>
            <w:r>
              <w:br/>
              <w:t>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FE177EF" wp14:editId="47C2E896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266E6D" w:rsidP="00222466">
            <w:pPr>
              <w:pStyle w:val="Information"/>
            </w:pPr>
            <w:r w:rsidRPr="00266E6D">
              <w:t>https://mobarak4321.github.io/MyCv/index.html</w:t>
            </w: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647A4B" w:rsidRDefault="007443A0" w:rsidP="007443A0">
            <w:pPr>
              <w:pStyle w:val="Heading3"/>
            </w:pPr>
            <w:r>
              <w:t>Objective</w:t>
            </w:r>
          </w:p>
          <w:p w:rsidR="007443A0" w:rsidRPr="007443A0" w:rsidRDefault="00164047" w:rsidP="00266E6D">
            <w:pPr>
              <w:pStyle w:val="Information"/>
            </w:pPr>
            <w:r>
              <w:t>Aspiring Software Engineer I learned a lot about technology when I used to be a students and it was deep like an Ocean, that is the reason I want to be a successful software engineer to help the work of other people by developing application.</w:t>
            </w: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9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5CC" w:rsidRDefault="001545CC" w:rsidP="00590471">
      <w:r>
        <w:separator/>
      </w:r>
    </w:p>
  </w:endnote>
  <w:endnote w:type="continuationSeparator" w:id="0">
    <w:p w:rsidR="001545CC" w:rsidRDefault="001545C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5CC" w:rsidRDefault="001545CC" w:rsidP="00590471">
      <w:r>
        <w:separator/>
      </w:r>
    </w:p>
  </w:footnote>
  <w:footnote w:type="continuationSeparator" w:id="0">
    <w:p w:rsidR="001545CC" w:rsidRDefault="001545C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1B1509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uYhg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6D"/>
    <w:rsid w:val="00060042"/>
    <w:rsid w:val="00071E84"/>
    <w:rsid w:val="000B37CD"/>
    <w:rsid w:val="000F7D04"/>
    <w:rsid w:val="00142F43"/>
    <w:rsid w:val="00150ABD"/>
    <w:rsid w:val="001545CC"/>
    <w:rsid w:val="00164047"/>
    <w:rsid w:val="00165697"/>
    <w:rsid w:val="001E65FC"/>
    <w:rsid w:val="001F5586"/>
    <w:rsid w:val="00222466"/>
    <w:rsid w:val="00266E6D"/>
    <w:rsid w:val="002E5E62"/>
    <w:rsid w:val="003911FB"/>
    <w:rsid w:val="00472C27"/>
    <w:rsid w:val="004779CF"/>
    <w:rsid w:val="00496E4D"/>
    <w:rsid w:val="004B4268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57F78"/>
    <w:rsid w:val="00761D54"/>
    <w:rsid w:val="007703AC"/>
    <w:rsid w:val="007826E1"/>
    <w:rsid w:val="007F54A0"/>
    <w:rsid w:val="007F5B63"/>
    <w:rsid w:val="00846CB9"/>
    <w:rsid w:val="008472E9"/>
    <w:rsid w:val="008C2CFC"/>
    <w:rsid w:val="008F6E2E"/>
    <w:rsid w:val="009C2E65"/>
    <w:rsid w:val="00A35586"/>
    <w:rsid w:val="00B6466C"/>
    <w:rsid w:val="00BF4D49"/>
    <w:rsid w:val="00C4452C"/>
    <w:rsid w:val="00CE1E3D"/>
    <w:rsid w:val="00D6557B"/>
    <w:rsid w:val="00DE33EC"/>
    <w:rsid w:val="00DF2F8A"/>
    <w:rsid w:val="00E26DCE"/>
    <w:rsid w:val="00E90A60"/>
    <w:rsid w:val="00EB5364"/>
    <w:rsid w:val="00EB7708"/>
    <w:rsid w:val="00EE7E09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5B23C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barak%20Dimalotang\AppData\Roaming\Microsoft\Templates\Organic%20shap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90052DCDD4CB8A5FECF0BECD82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0E1D5-12E0-41CB-B98B-B5DDE8328526}"/>
      </w:docPartPr>
      <w:docPartBody>
        <w:p w:rsidR="001228AC" w:rsidRDefault="004B75AA">
          <w:pPr>
            <w:pStyle w:val="5E990052DCDD4CB8A5FECF0BECD8289A"/>
          </w:pPr>
          <w:r w:rsidRPr="009360EC">
            <w:t>[This is the place for a brief summary of your key responsibilities and most stellar</w:t>
          </w:r>
          <w:r>
            <w:t xml:space="preserve"> </w:t>
          </w:r>
          <w:r w:rsidRPr="009360EC">
            <w:t>accomplishments.]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AA"/>
    <w:rsid w:val="001228AC"/>
    <w:rsid w:val="004B75A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1575C33104721846D0552F3242EB7">
    <w:name w:val="8081575C33104721846D0552F3242EB7"/>
  </w:style>
  <w:style w:type="paragraph" w:customStyle="1" w:styleId="26B2948CBC9F4CC3999258FE9C39F7E2">
    <w:name w:val="26B2948CBC9F4CC3999258FE9C39F7E2"/>
  </w:style>
  <w:style w:type="paragraph" w:customStyle="1" w:styleId="9C88E080DCB04B0DAA09E07B9939395C">
    <w:name w:val="9C88E080DCB04B0DAA09E07B9939395C"/>
  </w:style>
  <w:style w:type="paragraph" w:customStyle="1" w:styleId="E1EEE30960FC4ED2ABAF349C7CAFAD3D">
    <w:name w:val="E1EEE30960FC4ED2ABAF349C7CAFAD3D"/>
  </w:style>
  <w:style w:type="paragraph" w:customStyle="1" w:styleId="D1BC8C9D4D654FEAB6A759FECBA2D2B5">
    <w:name w:val="D1BC8C9D4D654FEAB6A759FECBA2D2B5"/>
  </w:style>
  <w:style w:type="paragraph" w:customStyle="1" w:styleId="9E03DCB73B8946B599BCFD2D958D5021">
    <w:name w:val="9E03DCB73B8946B599BCFD2D958D5021"/>
  </w:style>
  <w:style w:type="paragraph" w:customStyle="1" w:styleId="5D9D481A4699412FBE5977F4C3757587">
    <w:name w:val="5D9D481A4699412FBE5977F4C3757587"/>
  </w:style>
  <w:style w:type="paragraph" w:customStyle="1" w:styleId="8FC0638E6AC448DCB4F26E571BCB525F">
    <w:name w:val="8FC0638E6AC448DCB4F26E571BCB525F"/>
  </w:style>
  <w:style w:type="paragraph" w:customStyle="1" w:styleId="BC06196FB83C4E9EA166434A8C159E4E">
    <w:name w:val="BC06196FB83C4E9EA166434A8C159E4E"/>
  </w:style>
  <w:style w:type="paragraph" w:customStyle="1" w:styleId="2397C15E97CF4A6B95AF920DB811D0E7">
    <w:name w:val="2397C15E97CF4A6B95AF920DB811D0E7"/>
  </w:style>
  <w:style w:type="paragraph" w:customStyle="1" w:styleId="952221C9336E47D5A17DC24FDA8CCF34">
    <w:name w:val="952221C9336E47D5A17DC24FDA8CCF34"/>
  </w:style>
  <w:style w:type="paragraph" w:customStyle="1" w:styleId="C8E95ADB455E4785A17E789B81F50E7D">
    <w:name w:val="C8E95ADB455E4785A17E789B81F50E7D"/>
  </w:style>
  <w:style w:type="paragraph" w:customStyle="1" w:styleId="9A1630E8566A4F6E945D9DF1D7940676">
    <w:name w:val="9A1630E8566A4F6E945D9DF1D7940676"/>
  </w:style>
  <w:style w:type="paragraph" w:customStyle="1" w:styleId="D0E6FD44CED44675B4B7894BEA545AC2">
    <w:name w:val="D0E6FD44CED44675B4B7894BEA545AC2"/>
  </w:style>
  <w:style w:type="paragraph" w:customStyle="1" w:styleId="3753B40DC6E846579540590E87BC75EE">
    <w:name w:val="3753B40DC6E846579540590E87BC75EE"/>
  </w:style>
  <w:style w:type="paragraph" w:customStyle="1" w:styleId="1219773E8B3647EEBA9433F850D1D8B7">
    <w:name w:val="1219773E8B3647EEBA9433F850D1D8B7"/>
  </w:style>
  <w:style w:type="paragraph" w:customStyle="1" w:styleId="DA4DC6272A9B4FA18E67F659FDA47A04">
    <w:name w:val="DA4DC6272A9B4FA18E67F659FDA47A04"/>
  </w:style>
  <w:style w:type="paragraph" w:customStyle="1" w:styleId="5E990052DCDD4CB8A5FECF0BECD8289A">
    <w:name w:val="5E990052DCDD4CB8A5FECF0BECD8289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szCs w:val="20"/>
      <w:lang w:val="en-US" w:eastAsia="en-US"/>
    </w:rPr>
  </w:style>
  <w:style w:type="paragraph" w:customStyle="1" w:styleId="3256523AE32C4BE38A40B722E77335BC">
    <w:name w:val="3256523AE32C4BE38A40B722E77335BC"/>
  </w:style>
  <w:style w:type="paragraph" w:customStyle="1" w:styleId="1F46FB3C69B24B509C7CEB522FD82075">
    <w:name w:val="1F46FB3C69B24B509C7CEB522FD82075"/>
  </w:style>
  <w:style w:type="paragraph" w:customStyle="1" w:styleId="5CD88DA2D78D4E9AA7E8AD0522E2A700">
    <w:name w:val="5CD88DA2D78D4E9AA7E8AD0522E2A700"/>
  </w:style>
  <w:style w:type="paragraph" w:customStyle="1" w:styleId="C13A9BB57E8345DAADE3CD86579B5EAC">
    <w:name w:val="C13A9BB57E8345DAADE3CD86579B5EAC"/>
  </w:style>
  <w:style w:type="paragraph" w:customStyle="1" w:styleId="9B1F983C208A4B88B5C687BCA4281885">
    <w:name w:val="9B1F983C208A4B88B5C687BCA4281885"/>
  </w:style>
  <w:style w:type="paragraph" w:customStyle="1" w:styleId="BDBC860E68AD40C7A63328B8A648241A">
    <w:name w:val="BDBC860E68AD40C7A63328B8A648241A"/>
  </w:style>
  <w:style w:type="paragraph" w:customStyle="1" w:styleId="0414F2468E3B4C658F18B5610DF57555">
    <w:name w:val="0414F2468E3B4C658F18B5610DF57555"/>
  </w:style>
  <w:style w:type="paragraph" w:customStyle="1" w:styleId="E6B0E987D3024C9E9CCD35DAD675D735">
    <w:name w:val="E6B0E987D3024C9E9CCD35DAD675D735"/>
  </w:style>
  <w:style w:type="paragraph" w:customStyle="1" w:styleId="06F1B0B0D79B4A2698E1FF4448DFE317">
    <w:name w:val="06F1B0B0D79B4A2698E1FF4448DFE317"/>
  </w:style>
  <w:style w:type="paragraph" w:customStyle="1" w:styleId="91E17189F8A244C19FA163A52318488C">
    <w:name w:val="91E17189F8A244C19FA163A52318488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63DE76AF694BDDB0C74C40729BC9FD">
    <w:name w:val="B563DE76AF694BDDB0C74C40729BC9FD"/>
  </w:style>
  <w:style w:type="paragraph" w:customStyle="1" w:styleId="2F3963889B594163A4EFCD5FCE68EA53">
    <w:name w:val="2F3963889B594163A4EFCD5FCE68EA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2021-02-14T23:25:00Z</dcterms:created>
  <dcterms:modified xsi:type="dcterms:W3CDTF">2021-02-15T13:26:00Z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